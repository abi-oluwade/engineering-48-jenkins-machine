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CF1" w:rsidRDefault="0017540F">
      <w:pPr>
        <w:rPr>
          <w:noProof/>
        </w:rPr>
      </w:pPr>
      <w:r>
        <w:rPr>
          <w:noProof/>
        </w:rPr>
        <w:drawing>
          <wp:inline distT="0" distB="0" distL="0" distR="0">
            <wp:extent cx="5731510" cy="3477895"/>
            <wp:effectExtent l="0" t="0" r="2540" b="8255"/>
            <wp:docPr id="1" name="Picture 1" descr="Image result for continuous delivery continuou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tinuous delivery continuous deploy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0F" w:rsidRPr="0017540F" w:rsidRDefault="0017540F" w:rsidP="0017540F">
      <w:r w:rsidRPr="0017540F">
        <w:drawing>
          <wp:inline distT="0" distB="0" distL="0" distR="0" wp14:anchorId="7294B789" wp14:editId="4E32D46B">
            <wp:extent cx="5731510" cy="3443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40F" w:rsidRPr="0017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0F"/>
    <w:rsid w:val="000B595E"/>
    <w:rsid w:val="0017540F"/>
    <w:rsid w:val="00A0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CB75C-3FC8-487E-AEE2-FA28F4A2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41CAE92C</Template>
  <TotalTime>563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Oluwade</dc:creator>
  <cp:keywords/>
  <dc:description/>
  <cp:lastModifiedBy>Abiodun Oluwade</cp:lastModifiedBy>
  <cp:revision>1</cp:revision>
  <dcterms:created xsi:type="dcterms:W3CDTF">2020-01-06T10:57:00Z</dcterms:created>
  <dcterms:modified xsi:type="dcterms:W3CDTF">2020-01-06T20:20:00Z</dcterms:modified>
</cp:coreProperties>
</file>